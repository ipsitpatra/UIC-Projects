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431531C4" w14:textId="77777777" w:rsidR="002163EE" w:rsidRDefault="002163EE">
          <w:pPr>
            <w:pStyle w:val="NoSpacing"/>
            <w:rPr>
              <w:sz w:val="24"/>
            </w:rPr>
          </w:pPr>
        </w:p>
        <w:p w14:paraId="1F2306B8" w14:textId="77777777" w:rsidR="002163EE" w:rsidRDefault="00E51B97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A73B4CA" wp14:editId="53EB8F22">
                    <wp:simplePos x="0" y="0"/>
                    <wp:positionH relativeFrom="margin">
                      <wp:posOffset>131445</wp:posOffset>
                    </wp:positionH>
                    <wp:positionV relativeFrom="margin">
                      <wp:posOffset>7409180</wp:posOffset>
                    </wp:positionV>
                    <wp:extent cx="5245735" cy="642620"/>
                    <wp:effectExtent l="0" t="0" r="12065" b="508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5735" cy="642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8D5ED6" w14:textId="77777777" w:rsidR="002163EE" w:rsidRPr="00E51B97" w:rsidRDefault="0044602B">
                                <w:pPr>
                                  <w:pStyle w:val="ContactInfo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Name"/>
                                    <w:tag w:val=""/>
                                    <w:id w:val="-1969509360"/>
                                    <w:placeholder>
                                      <w:docPart w:val="FA69C994837A492891447B78BB56CB6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1B97" w:rsidRPr="00E51B97">
                                      <w:rPr>
                                        <w:sz w:val="24"/>
                                        <w:szCs w:val="24"/>
                                      </w:rPr>
                                      <w:t>Ipsit Patra</w:t>
                                    </w:r>
                                    <w:r w:rsidR="00E51B97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E51B97" w:rsidRPr="00E51B97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(UIN: </w:t>
                                    </w:r>
                                    <w:r w:rsidR="00E51B97">
                                      <w:rPr>
                                        <w:sz w:val="24"/>
                                        <w:szCs w:val="24"/>
                                      </w:rPr>
                                      <w:t>673438945</w:t>
                                    </w:r>
                                    <w:r w:rsidR="00E51B97" w:rsidRPr="00E51B97">
                                      <w:rPr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sdtContent>
                                </w:sdt>
                                <w:r w:rsidR="003806E6" w:rsidRPr="00E51B97">
                                  <w:rPr>
                                    <w:sz w:val="24"/>
                                    <w:szCs w:val="24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Course Title"/>
                                    <w:tag w:val=""/>
                                    <w:id w:val="1389994056"/>
                                    <w:placeholder>
                                      <w:docPart w:val="27BE41940B0F4107B7C773BC23C35F8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1B97" w:rsidRPr="00E51B97">
                                      <w:rPr>
                                        <w:sz w:val="24"/>
                                        <w:szCs w:val="24"/>
                                      </w:rPr>
                                      <w:t>CS401</w:t>
                                    </w:r>
                                  </w:sdtContent>
                                </w:sdt>
                                <w:r w:rsidR="003806E6" w:rsidRPr="00E51B97">
                                  <w:rPr>
                                    <w:sz w:val="24"/>
                                    <w:szCs w:val="24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Date"/>
                                    <w:tag w:val=""/>
                                    <w:id w:val="1122896245"/>
                                    <w:placeholder>
                                      <w:docPart w:val="95681C5F86894B4498A00D8E02F95BB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4-15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51B97" w:rsidRPr="00E51B97">
                                      <w:rPr>
                                        <w:sz w:val="24"/>
                                        <w:szCs w:val="24"/>
                                      </w:rPr>
                                      <w:t>April 15, 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73B4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10.35pt;margin-top:583.4pt;width:413.05pt;height:50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" o:allowoverlap="f" filled="f" stroked="f" strokeweight=".5pt">
                    <v:textbox inset="0,,0">
                      <w:txbxContent>
                        <w:p w14:paraId="648D5ED6" w14:textId="77777777" w:rsidR="002163EE" w:rsidRPr="00E51B97" w:rsidRDefault="0044602B">
                          <w:pPr>
                            <w:pStyle w:val="ContactInfo"/>
                            <w:rPr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Name"/>
                              <w:tag w:val=""/>
                              <w:id w:val="-1969509360"/>
                              <w:placeholder>
                                <w:docPart w:val="FA69C994837A492891447B78BB56CB6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51B97" w:rsidRPr="00E51B97">
                                <w:rPr>
                                  <w:sz w:val="24"/>
                                  <w:szCs w:val="24"/>
                                </w:rPr>
                                <w:t>Ipsit Patra</w:t>
                              </w:r>
                              <w:r w:rsidR="00E51B9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51B97" w:rsidRPr="00E51B97">
                                <w:rPr>
                                  <w:sz w:val="24"/>
                                  <w:szCs w:val="24"/>
                                </w:rPr>
                                <w:t xml:space="preserve">(UIN: </w:t>
                              </w:r>
                              <w:r w:rsidR="00E51B97">
                                <w:rPr>
                                  <w:sz w:val="24"/>
                                  <w:szCs w:val="24"/>
                                </w:rPr>
                                <w:t>673438945</w:t>
                              </w:r>
                              <w:r w:rsidR="00E51B97" w:rsidRPr="00E51B97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sdtContent>
                          </w:sdt>
                          <w:r w:rsidR="003806E6" w:rsidRPr="00E51B97">
                            <w:rPr>
                              <w:sz w:val="24"/>
                              <w:szCs w:val="24"/>
                            </w:rPr>
                            <w:t> | 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Course Title"/>
                              <w:tag w:val=""/>
                              <w:id w:val="1389994056"/>
                              <w:placeholder>
                                <w:docPart w:val="27BE41940B0F4107B7C773BC23C35F8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51B97" w:rsidRPr="00E51B97">
                                <w:rPr>
                                  <w:sz w:val="24"/>
                                  <w:szCs w:val="24"/>
                                </w:rPr>
                                <w:t>CS401</w:t>
                              </w:r>
                            </w:sdtContent>
                          </w:sdt>
                          <w:r w:rsidR="003806E6" w:rsidRPr="00E51B97">
                            <w:rPr>
                              <w:sz w:val="24"/>
                              <w:szCs w:val="24"/>
                            </w:rPr>
                            <w:t> | 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1122896245"/>
                              <w:placeholder>
                                <w:docPart w:val="95681C5F86894B4498A00D8E02F95BB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4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51B97" w:rsidRPr="00E51B97">
                                <w:rPr>
                                  <w:sz w:val="24"/>
                                  <w:szCs w:val="24"/>
                                </w:rPr>
                                <w:t>April 15, 2014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EDEFED2" wp14:editId="1BE26E3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2252749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49908304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DAF162" w14:textId="77777777" w:rsidR="002163EE" w:rsidRDefault="00E51B97">
                                    <w:pPr>
                                      <w:pStyle w:val="Title"/>
                                    </w:pPr>
                                    <w:r>
                                      <w:t>Dynamic Programming Project</w:t>
                                    </w:r>
                                  </w:p>
                                </w:sdtContent>
                              </w:sdt>
                              <w:p w14:paraId="226AE8A9" w14:textId="77777777" w:rsidR="002163EE" w:rsidRDefault="0044602B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95454902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1B97">
                                      <w:t>Synthesis of trees of gates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DEFED2" id="Text Box 21" o:spid="_x0000_s1027" type="#_x0000_t202" style="position:absolute;margin-left:259.3pt;margin-top:177.4pt;width:310.5pt;height:104.4pt;z-index:251661312;visibility:visible;mso-wrap-style:square;mso-width-percent:95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49908304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8DAF162" w14:textId="77777777" w:rsidR="002163EE" w:rsidRDefault="00E51B97">
                              <w:pPr>
                                <w:pStyle w:val="Title"/>
                              </w:pPr>
                              <w:r>
                                <w:t>Dynamic Programming Project</w:t>
                              </w:r>
                            </w:p>
                          </w:sdtContent>
                        </w:sdt>
                        <w:p w14:paraId="226AE8A9" w14:textId="77777777" w:rsidR="002163EE" w:rsidRDefault="0044602B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95454902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1B97">
                                <w:t>Synthesis of trees of gates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br w:type="page"/>
          </w:r>
        </w:p>
      </w:sdtContent>
    </w:sdt>
    <w:bookmarkEnd w:id="4"/>
    <w:bookmarkEnd w:id="3"/>
    <w:bookmarkEnd w:id="2"/>
    <w:bookmarkEnd w:id="1"/>
    <w:bookmarkEnd w:id="0"/>
    <w:p w14:paraId="51508A7A" w14:textId="1E372161" w:rsidR="002163EE" w:rsidRDefault="00B237AF" w:rsidP="00B237AF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Summary</w:t>
      </w:r>
    </w:p>
    <w:p w14:paraId="655F907E" w14:textId="77777777" w:rsidR="00B237AF" w:rsidRDefault="00B237AF" w:rsidP="00B237AF"/>
    <w:p w14:paraId="357E1964" w14:textId="1013709D" w:rsidR="00B237AF" w:rsidRDefault="00B237AF" w:rsidP="00B237AF">
      <w:pPr>
        <w:rPr>
          <w:sz w:val="24"/>
          <w:szCs w:val="24"/>
        </w:rPr>
      </w:pPr>
      <w:r w:rsidRPr="00B237AF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237AF">
        <w:rPr>
          <w:i/>
          <w:sz w:val="24"/>
          <w:szCs w:val="24"/>
        </w:rPr>
        <w:t>working</w:t>
      </w:r>
      <w:r w:rsidRPr="00B237AF">
        <w:rPr>
          <w:sz w:val="24"/>
          <w:szCs w:val="24"/>
        </w:rPr>
        <w:t xml:space="preserve"> Java</w:t>
      </w:r>
      <w:r>
        <w:rPr>
          <w:sz w:val="24"/>
          <w:szCs w:val="24"/>
        </w:rPr>
        <w:t xml:space="preserve"> program of Synthesis of trees of Gates i.e. c</w:t>
      </w:r>
      <w:r w:rsidRPr="00B237AF">
        <w:rPr>
          <w:sz w:val="24"/>
          <w:szCs w:val="24"/>
        </w:rPr>
        <w:t>onstruct a legal tree of gates which minimizes the arrival</w:t>
      </w:r>
      <w:r>
        <w:rPr>
          <w:sz w:val="24"/>
          <w:szCs w:val="24"/>
        </w:rPr>
        <w:t xml:space="preserve"> time at the output of the tree, implemented using dynamic Programming. The Program has no limitations and will work as long as the conventions are followed.</w:t>
      </w:r>
    </w:p>
    <w:p w14:paraId="24A40A56" w14:textId="31D88FF0" w:rsidR="00B237AF" w:rsidRPr="00B237AF" w:rsidRDefault="00B237AF" w:rsidP="00B237AF">
      <w:pPr>
        <w:pStyle w:val="Heading2"/>
        <w:rPr>
          <w:sz w:val="24"/>
          <w:szCs w:val="24"/>
        </w:rPr>
      </w:pPr>
      <w:r w:rsidRPr="00B237AF">
        <w:t>Formulation 1</w:t>
      </w:r>
      <w:r>
        <w:t>:</w:t>
      </w:r>
    </w:p>
    <w:p w14:paraId="442D3ECA" w14:textId="5A4123CD" w:rsidR="00B237AF" w:rsidRPr="00B237AF" w:rsidRDefault="00B237AF" w:rsidP="00B237AF">
      <w:pPr>
        <w:rPr>
          <w:sz w:val="24"/>
          <w:szCs w:val="24"/>
        </w:rPr>
      </w:pPr>
      <w:r w:rsidRPr="00B237AF">
        <w:rPr>
          <w:sz w:val="24"/>
          <w:szCs w:val="24"/>
        </w:rPr>
        <w:t xml:space="preserve">Given:  </w:t>
      </w:r>
      <w:r>
        <w:rPr>
          <w:sz w:val="24"/>
          <w:szCs w:val="24"/>
        </w:rPr>
        <w:t>A sequence of n arrival times t</w:t>
      </w:r>
      <w:r w:rsidRPr="00B237AF">
        <w:rPr>
          <w:sz w:val="24"/>
          <w:szCs w:val="24"/>
          <w:vertAlign w:val="subscript"/>
        </w:rPr>
        <w:t>0</w:t>
      </w:r>
      <w:r w:rsidRPr="00B237A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237AF">
        <w:rPr>
          <w:sz w:val="24"/>
          <w:szCs w:val="24"/>
        </w:rPr>
        <w:t>t</w:t>
      </w:r>
      <w:r w:rsidRPr="00B237AF">
        <w:rPr>
          <w:sz w:val="24"/>
          <w:szCs w:val="24"/>
          <w:vertAlign w:val="subscript"/>
        </w:rPr>
        <w:t>1</w:t>
      </w:r>
      <w:r w:rsidRPr="00B237AF">
        <w:rPr>
          <w:sz w:val="24"/>
          <w:szCs w:val="24"/>
        </w:rPr>
        <w:t>,</w:t>
      </w:r>
      <w:r>
        <w:rPr>
          <w:sz w:val="24"/>
          <w:szCs w:val="24"/>
        </w:rPr>
        <w:t>..., t</w:t>
      </w:r>
      <w:r w:rsidRPr="00B237AF">
        <w:rPr>
          <w:sz w:val="24"/>
          <w:szCs w:val="24"/>
          <w:vertAlign w:val="subscript"/>
        </w:rPr>
        <w:t>(n-1)</w:t>
      </w:r>
      <w:r>
        <w:rPr>
          <w:sz w:val="24"/>
          <w:szCs w:val="24"/>
        </w:rPr>
        <w:t>, and a gate delay d</w:t>
      </w:r>
      <w:r w:rsidRPr="00B237AF">
        <w:rPr>
          <w:sz w:val="24"/>
          <w:szCs w:val="24"/>
          <w:vertAlign w:val="subscript"/>
        </w:rPr>
        <w:t>g</w:t>
      </w:r>
      <w:r w:rsidRPr="00B237AF">
        <w:rPr>
          <w:sz w:val="24"/>
          <w:szCs w:val="24"/>
        </w:rPr>
        <w:t xml:space="preserve"> (as a float).</w:t>
      </w:r>
    </w:p>
    <w:p w14:paraId="44084B2C" w14:textId="595A15F0" w:rsidR="00B237AF" w:rsidRDefault="00B237AF" w:rsidP="00B237AF">
      <w:pPr>
        <w:rPr>
          <w:sz w:val="24"/>
          <w:szCs w:val="24"/>
        </w:rPr>
      </w:pPr>
      <w:r>
        <w:rPr>
          <w:sz w:val="24"/>
          <w:szCs w:val="24"/>
        </w:rPr>
        <w:t xml:space="preserve">Goal: the time is minimized, </w:t>
      </w:r>
      <w:r w:rsidRPr="00B237AF">
        <w:rPr>
          <w:sz w:val="24"/>
          <w:szCs w:val="24"/>
        </w:rPr>
        <w:t>regardless of cost.</w:t>
      </w:r>
      <w:r>
        <w:rPr>
          <w:sz w:val="24"/>
          <w:szCs w:val="24"/>
        </w:rPr>
        <w:t xml:space="preserve"> </w:t>
      </w:r>
      <w:r w:rsidRPr="00B237AF">
        <w:rPr>
          <w:sz w:val="24"/>
          <w:szCs w:val="24"/>
        </w:rPr>
        <w:t xml:space="preserve"> </w:t>
      </w:r>
    </w:p>
    <w:p w14:paraId="1EFD6E92" w14:textId="67FFA52A" w:rsidR="00B237AF" w:rsidRDefault="00B237AF" w:rsidP="00B237AF">
      <w:pPr>
        <w:pStyle w:val="Heading1"/>
      </w:pPr>
      <w:r>
        <w:t>Division of Labor</w:t>
      </w:r>
    </w:p>
    <w:p w14:paraId="74F4A234" w14:textId="44074030" w:rsidR="00B237AF" w:rsidRDefault="00B237AF" w:rsidP="00B237AF">
      <w:pPr>
        <w:rPr>
          <w:sz w:val="24"/>
          <w:szCs w:val="24"/>
        </w:rPr>
      </w:pPr>
      <w:r w:rsidRPr="00B237AF">
        <w:rPr>
          <w:sz w:val="24"/>
          <w:szCs w:val="24"/>
        </w:rPr>
        <w:t>The project was completed individually and there are no team members involved.</w:t>
      </w:r>
    </w:p>
    <w:p w14:paraId="4D351587" w14:textId="32A89F4D" w:rsidR="00B237AF" w:rsidRDefault="00B237AF" w:rsidP="00B102CC">
      <w:pPr>
        <w:pStyle w:val="Heading1"/>
      </w:pPr>
      <w:r w:rsidRPr="00B237AF">
        <w:t>Algorithm Description</w:t>
      </w:r>
    </w:p>
    <w:p w14:paraId="187B88BF" w14:textId="40DF13F5" w:rsidR="00B102CC" w:rsidRPr="00B102CC" w:rsidRDefault="00B102CC" w:rsidP="00B102C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02CC">
        <w:rPr>
          <w:sz w:val="24"/>
          <w:szCs w:val="24"/>
        </w:rPr>
        <w:t xml:space="preserve">Create an </w:t>
      </w:r>
      <w:r w:rsidRPr="00B102CC">
        <w:rPr>
          <w:sz w:val="24"/>
          <w:szCs w:val="24"/>
        </w:rPr>
        <w:t>array of input arrival time</w:t>
      </w:r>
      <w:r>
        <w:rPr>
          <w:sz w:val="24"/>
          <w:szCs w:val="24"/>
        </w:rPr>
        <w:t xml:space="preserve"> using tree data structure acting as leafs.</w:t>
      </w:r>
    </w:p>
    <w:p w14:paraId="006D9181" w14:textId="0673ADED" w:rsidR="00B102CC" w:rsidRPr="00B102CC" w:rsidRDefault="00B102CC" w:rsidP="00B102C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02CC"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an array of cost and delay and extract </w:t>
      </w:r>
      <w:r w:rsidRPr="00B102CC">
        <w:rPr>
          <w:sz w:val="24"/>
          <w:szCs w:val="24"/>
        </w:rPr>
        <w:t>the</w:t>
      </w:r>
      <w:r>
        <w:rPr>
          <w:sz w:val="24"/>
          <w:szCs w:val="24"/>
        </w:rPr>
        <w:t xml:space="preserve"> gate with the</w:t>
      </w:r>
      <w:r w:rsidRPr="00B102CC">
        <w:rPr>
          <w:sz w:val="24"/>
          <w:szCs w:val="24"/>
        </w:rPr>
        <w:t xml:space="preserve"> minimum delay time in the library file.</w:t>
      </w:r>
    </w:p>
    <w:p w14:paraId="028E41C2" w14:textId="1A94CBC5" w:rsidR="00B102CC" w:rsidRDefault="00B102CC" w:rsidP="00A80B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02CC">
        <w:rPr>
          <w:sz w:val="24"/>
          <w:szCs w:val="24"/>
        </w:rPr>
        <w:t>Find the minimum two arrival times of</w:t>
      </w:r>
      <w:r>
        <w:rPr>
          <w:sz w:val="24"/>
          <w:szCs w:val="24"/>
        </w:rPr>
        <w:t xml:space="preserve"> the input arrival pins timings considering </w:t>
      </w:r>
      <w:r w:rsidRPr="00B102CC">
        <w:rPr>
          <w:sz w:val="24"/>
          <w:szCs w:val="24"/>
        </w:rPr>
        <w:t>consecutive subsequence of length two</w:t>
      </w:r>
      <w:r>
        <w:rPr>
          <w:sz w:val="24"/>
          <w:szCs w:val="24"/>
        </w:rPr>
        <w:t xml:space="preserve">. The gate will be implemented using </w:t>
      </w:r>
      <w:r w:rsidR="00A80BAB">
        <w:rPr>
          <w:sz w:val="24"/>
          <w:szCs w:val="24"/>
        </w:rPr>
        <w:t>t</w:t>
      </w:r>
      <w:r w:rsidR="00A80BAB" w:rsidRPr="00A80BAB">
        <w:rPr>
          <w:sz w:val="24"/>
          <w:szCs w:val="24"/>
          <w:vertAlign w:val="subscript"/>
        </w:rPr>
        <w:t>g</w:t>
      </w:r>
      <w:r w:rsidR="00A80BAB" w:rsidRPr="00A80BAB">
        <w:rPr>
          <w:sz w:val="24"/>
          <w:szCs w:val="24"/>
        </w:rPr>
        <w:t>=max(t</w:t>
      </w:r>
      <w:r w:rsidR="00A80BAB" w:rsidRPr="00A80BAB">
        <w:rPr>
          <w:sz w:val="24"/>
          <w:szCs w:val="24"/>
          <w:vertAlign w:val="subscript"/>
        </w:rPr>
        <w:t>x</w:t>
      </w:r>
      <w:r w:rsidR="00A80BAB" w:rsidRPr="00A80BAB">
        <w:rPr>
          <w:sz w:val="24"/>
          <w:szCs w:val="24"/>
        </w:rPr>
        <w:t>,t</w:t>
      </w:r>
      <w:r w:rsidR="00A80BAB" w:rsidRPr="00A80BAB">
        <w:rPr>
          <w:sz w:val="24"/>
          <w:szCs w:val="24"/>
          <w:vertAlign w:val="subscript"/>
        </w:rPr>
        <w:t>y</w:t>
      </w:r>
      <w:r w:rsidR="00A80BAB">
        <w:rPr>
          <w:sz w:val="24"/>
          <w:szCs w:val="24"/>
        </w:rPr>
        <w:t>) + d</w:t>
      </w:r>
      <w:r w:rsidR="00A80BAB" w:rsidRPr="00A80BAB">
        <w:rPr>
          <w:sz w:val="24"/>
          <w:szCs w:val="24"/>
          <w:vertAlign w:val="subscript"/>
        </w:rPr>
        <w:t>g</w:t>
      </w:r>
      <w:r w:rsidR="00A80BAB">
        <w:rPr>
          <w:sz w:val="24"/>
          <w:szCs w:val="24"/>
        </w:rPr>
        <w:t xml:space="preserve"> where t</w:t>
      </w:r>
      <w:r w:rsidR="00A80BAB" w:rsidRPr="00A80BAB">
        <w:rPr>
          <w:sz w:val="24"/>
          <w:szCs w:val="24"/>
          <w:vertAlign w:val="subscript"/>
        </w:rPr>
        <w:t>g</w:t>
      </w:r>
      <w:r w:rsidR="00A80BAB">
        <w:rPr>
          <w:sz w:val="24"/>
          <w:szCs w:val="24"/>
        </w:rPr>
        <w:t xml:space="preserve"> is the final gate delay and d</w:t>
      </w:r>
      <w:r w:rsidR="00A80BAB" w:rsidRPr="00A80BAB">
        <w:rPr>
          <w:sz w:val="24"/>
          <w:szCs w:val="24"/>
          <w:vertAlign w:val="subscript"/>
        </w:rPr>
        <w:t>g</w:t>
      </w:r>
      <w:r w:rsidR="00A80BAB">
        <w:rPr>
          <w:sz w:val="24"/>
          <w:szCs w:val="24"/>
        </w:rPr>
        <w:t xml:space="preserve"> delay of the selected gate from step 2.</w:t>
      </w:r>
    </w:p>
    <w:p w14:paraId="43540F09" w14:textId="05C615E8" w:rsidR="0032290F" w:rsidRPr="00B102CC" w:rsidRDefault="0032290F" w:rsidP="00A80BA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gate will act as parent for the two leafs from step 3.</w:t>
      </w:r>
    </w:p>
    <w:p w14:paraId="2427CB9B" w14:textId="00E57DA8" w:rsidR="00B102CC" w:rsidRPr="00B102CC" w:rsidRDefault="00B102CC" w:rsidP="00B102C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02CC">
        <w:rPr>
          <w:sz w:val="24"/>
          <w:szCs w:val="24"/>
        </w:rPr>
        <w:t>Remove the two</w:t>
      </w:r>
      <w:r w:rsidR="0032290F">
        <w:rPr>
          <w:sz w:val="24"/>
          <w:szCs w:val="24"/>
        </w:rPr>
        <w:t xml:space="preserve"> arrival times from the array and add the </w:t>
      </w:r>
      <w:r w:rsidRPr="00B102CC">
        <w:rPr>
          <w:sz w:val="24"/>
          <w:szCs w:val="24"/>
        </w:rPr>
        <w:t>new element at the index that the two arrival times are removed.</w:t>
      </w:r>
    </w:p>
    <w:p w14:paraId="25BABAB9" w14:textId="0CC5E3F3" w:rsidR="00B102CC" w:rsidRDefault="00B102CC" w:rsidP="00B102C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02CC">
        <w:rPr>
          <w:sz w:val="24"/>
          <w:szCs w:val="24"/>
        </w:rPr>
        <w:t>Repeat the steps from 3 to 7 until the array contains just one element.</w:t>
      </w:r>
    </w:p>
    <w:p w14:paraId="04733447" w14:textId="1E178B4D" w:rsidR="0032290F" w:rsidRDefault="0032290F" w:rsidP="003229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element is the root element for the tree.</w:t>
      </w:r>
    </w:p>
    <w:p w14:paraId="098A6A2A" w14:textId="68F9E8E0" w:rsidR="0032290F" w:rsidRPr="0032290F" w:rsidRDefault="0032290F" w:rsidP="0032290F">
      <w:pPr>
        <w:pStyle w:val="Heading2"/>
      </w:pPr>
      <w:r>
        <w:t>Runtime</w:t>
      </w:r>
    </w:p>
    <w:p w14:paraId="1885380C" w14:textId="4F21F0C7" w:rsidR="00B102CC" w:rsidRPr="0032290F" w:rsidRDefault="00B102CC" w:rsidP="0032290F">
      <w:pPr>
        <w:rPr>
          <w:sz w:val="24"/>
          <w:szCs w:val="24"/>
        </w:rPr>
      </w:pPr>
      <w:r w:rsidRPr="0032290F">
        <w:rPr>
          <w:sz w:val="24"/>
          <w:szCs w:val="24"/>
        </w:rPr>
        <w:t>If N is the number of arrival input pins and I is the number of gates</w:t>
      </w:r>
      <w:r w:rsidR="0032290F" w:rsidRPr="0032290F">
        <w:rPr>
          <w:sz w:val="24"/>
          <w:szCs w:val="24"/>
        </w:rPr>
        <w:t>, t</w:t>
      </w:r>
      <w:r w:rsidRPr="0032290F">
        <w:rPr>
          <w:sz w:val="24"/>
          <w:szCs w:val="24"/>
        </w:rPr>
        <w:t>hen the runtime of the algorithm would be O(N+I) as delete, insert and sorting on an array of N elements takes O(N) time.</w:t>
      </w:r>
    </w:p>
    <w:p w14:paraId="678E5071" w14:textId="77777777" w:rsidR="00B102CC" w:rsidRDefault="00B102CC" w:rsidP="00B102CC">
      <w:pPr>
        <w:rPr>
          <w:sz w:val="24"/>
          <w:szCs w:val="24"/>
        </w:rPr>
      </w:pPr>
    </w:p>
    <w:p w14:paraId="6E5A786A" w14:textId="6B1BF3D3" w:rsidR="00B102CC" w:rsidRPr="00B102CC" w:rsidRDefault="00B102CC" w:rsidP="0032290F">
      <w:pPr>
        <w:pStyle w:val="Heading1"/>
      </w:pPr>
      <w:r>
        <w:lastRenderedPageBreak/>
        <w:t>Solution Extraction</w:t>
      </w:r>
    </w:p>
    <w:p w14:paraId="0474A700" w14:textId="1DBF933A" w:rsidR="00B102CC" w:rsidRDefault="00B102CC" w:rsidP="00B102CC">
      <w:pPr>
        <w:rPr>
          <w:sz w:val="24"/>
          <w:szCs w:val="24"/>
        </w:rPr>
      </w:pPr>
      <w:r w:rsidRPr="00B102CC">
        <w:rPr>
          <w:sz w:val="24"/>
          <w:szCs w:val="24"/>
        </w:rPr>
        <w:t>Only basic operations on the array</w:t>
      </w:r>
      <w:r w:rsidR="0032290F">
        <w:rPr>
          <w:sz w:val="24"/>
          <w:szCs w:val="24"/>
        </w:rPr>
        <w:t>List</w:t>
      </w:r>
      <w:r w:rsidRPr="00B102CC">
        <w:rPr>
          <w:sz w:val="24"/>
          <w:szCs w:val="24"/>
        </w:rPr>
        <w:t xml:space="preserve"> are performed and the recursive function use the maximum function and do the operations accordingly.</w:t>
      </w:r>
    </w:p>
    <w:p w14:paraId="1E10E3B2" w14:textId="70828A1C" w:rsidR="00B102CC" w:rsidRPr="00171D0E" w:rsidRDefault="00B102CC" w:rsidP="00171D0E">
      <w:pPr>
        <w:pStyle w:val="Heading1"/>
      </w:pPr>
      <w:r w:rsidRPr="00171D0E">
        <w:t>Details</w:t>
      </w:r>
    </w:p>
    <w:p w14:paraId="06651FD3" w14:textId="51A27EFC" w:rsidR="00B102CC" w:rsidRDefault="00171D0E" w:rsidP="00B102CC">
      <w:pPr>
        <w:rPr>
          <w:sz w:val="24"/>
          <w:szCs w:val="24"/>
        </w:rPr>
      </w:pPr>
      <w:r>
        <w:rPr>
          <w:sz w:val="24"/>
          <w:szCs w:val="24"/>
        </w:rPr>
        <w:t>Memoization is not used but Recursive F</w:t>
      </w:r>
      <w:r w:rsidR="00B102CC" w:rsidRPr="00B102CC">
        <w:rPr>
          <w:sz w:val="24"/>
          <w:szCs w:val="24"/>
        </w:rPr>
        <w:t>unction</w:t>
      </w:r>
      <w:r>
        <w:rPr>
          <w:sz w:val="24"/>
          <w:szCs w:val="24"/>
        </w:rPr>
        <w:t xml:space="preserve"> and Tree Data Structure are</w:t>
      </w:r>
      <w:r w:rsidR="00B102CC" w:rsidRPr="00B102CC">
        <w:rPr>
          <w:sz w:val="24"/>
          <w:szCs w:val="24"/>
        </w:rPr>
        <w:t xml:space="preserve"> used</w:t>
      </w:r>
    </w:p>
    <w:p w14:paraId="7777214D" w14:textId="511C1DB5" w:rsidR="00B102CC" w:rsidRDefault="00B102CC" w:rsidP="00171D0E">
      <w:pPr>
        <w:pStyle w:val="Heading1"/>
      </w:pPr>
      <w:r w:rsidRPr="00B102CC">
        <w:t>Example Instance</w:t>
      </w:r>
    </w:p>
    <w:p w14:paraId="5AF957AB" w14:textId="77777777" w:rsidR="00B102CC" w:rsidRDefault="00B102CC" w:rsidP="00B102CC">
      <w:pPr>
        <w:rPr>
          <w:sz w:val="24"/>
          <w:szCs w:val="24"/>
        </w:rPr>
      </w:pPr>
    </w:p>
    <w:p w14:paraId="005C78D0" w14:textId="22FEFDC8" w:rsidR="00B102CC" w:rsidRDefault="00171D0E" w:rsidP="00171D0E">
      <w:pPr>
        <w:pStyle w:val="Heading3"/>
      </w:pPr>
      <w:r>
        <w:t>Input File</w:t>
      </w:r>
    </w:p>
    <w:p w14:paraId="1830CD4C" w14:textId="77777777" w:rsidR="00171D0E" w:rsidRDefault="00171D0E" w:rsidP="00171D0E">
      <w:r>
        <w:t>6</w:t>
      </w:r>
    </w:p>
    <w:p w14:paraId="2340A60B" w14:textId="77777777" w:rsidR="00171D0E" w:rsidRDefault="00171D0E" w:rsidP="00171D0E">
      <w:r>
        <w:t>6.0</w:t>
      </w:r>
    </w:p>
    <w:p w14:paraId="022EA7C7" w14:textId="77777777" w:rsidR="00171D0E" w:rsidRDefault="00171D0E" w:rsidP="00171D0E">
      <w:r>
        <w:t>3.0</w:t>
      </w:r>
    </w:p>
    <w:p w14:paraId="52E71E1C" w14:textId="77777777" w:rsidR="00171D0E" w:rsidRDefault="00171D0E" w:rsidP="00171D0E">
      <w:r>
        <w:t>4.0</w:t>
      </w:r>
    </w:p>
    <w:p w14:paraId="077B0772" w14:textId="77777777" w:rsidR="00171D0E" w:rsidRDefault="00171D0E" w:rsidP="00171D0E">
      <w:r>
        <w:t>7.0</w:t>
      </w:r>
    </w:p>
    <w:p w14:paraId="15D960C8" w14:textId="77777777" w:rsidR="00171D0E" w:rsidRDefault="00171D0E" w:rsidP="00171D0E">
      <w:r>
        <w:t>2.0</w:t>
      </w:r>
    </w:p>
    <w:p w14:paraId="33A383AB" w14:textId="4F628D41" w:rsidR="00171D0E" w:rsidRDefault="00171D0E" w:rsidP="00171D0E">
      <w:r>
        <w:t>3.0</w:t>
      </w:r>
    </w:p>
    <w:p w14:paraId="2B5AA026" w14:textId="77777777" w:rsidR="00171D0E" w:rsidRDefault="00171D0E" w:rsidP="00171D0E"/>
    <w:p w14:paraId="17917432" w14:textId="73971089" w:rsidR="00171D0E" w:rsidRDefault="00171D0E" w:rsidP="00171D0E">
      <w:pPr>
        <w:pStyle w:val="Heading3"/>
      </w:pPr>
      <w:r>
        <w:t>Library File</w:t>
      </w:r>
    </w:p>
    <w:p w14:paraId="454541E0" w14:textId="77777777" w:rsidR="00171D0E" w:rsidRDefault="00171D0E" w:rsidP="00171D0E">
      <w:r>
        <w:t>7</w:t>
      </w:r>
    </w:p>
    <w:p w14:paraId="0CFCFE07" w14:textId="77777777" w:rsidR="00171D0E" w:rsidRDefault="00171D0E" w:rsidP="00171D0E">
      <w:r>
        <w:t>1.1 8</w:t>
      </w:r>
    </w:p>
    <w:p w14:paraId="60AA093D" w14:textId="77777777" w:rsidR="00171D0E" w:rsidRDefault="00171D0E" w:rsidP="00171D0E">
      <w:r>
        <w:t>3.2 3</w:t>
      </w:r>
    </w:p>
    <w:p w14:paraId="763159ED" w14:textId="77777777" w:rsidR="00171D0E" w:rsidRDefault="00171D0E" w:rsidP="00171D0E">
      <w:r>
        <w:t>3.4 6</w:t>
      </w:r>
    </w:p>
    <w:p w14:paraId="5E53C119" w14:textId="77777777" w:rsidR="00171D0E" w:rsidRDefault="00171D0E" w:rsidP="00171D0E">
      <w:r>
        <w:t>3.7 9</w:t>
      </w:r>
    </w:p>
    <w:p w14:paraId="4E23BA6B" w14:textId="77777777" w:rsidR="00171D0E" w:rsidRDefault="00171D0E" w:rsidP="00171D0E">
      <w:r>
        <w:t>1 4</w:t>
      </w:r>
    </w:p>
    <w:p w14:paraId="4BB368A5" w14:textId="77777777" w:rsidR="00171D0E" w:rsidRDefault="00171D0E" w:rsidP="00171D0E">
      <w:r>
        <w:t>7.9 1</w:t>
      </w:r>
    </w:p>
    <w:p w14:paraId="07EC1C46" w14:textId="2D809F54" w:rsidR="00171D0E" w:rsidRDefault="00171D0E" w:rsidP="00171D0E">
      <w:r>
        <w:t>3.5 6</w:t>
      </w:r>
    </w:p>
    <w:p w14:paraId="3CD40996" w14:textId="3F934272" w:rsidR="00171D0E" w:rsidRDefault="00171D0E" w:rsidP="00171D0E">
      <w:r>
        <w:rPr>
          <w:noProof/>
          <w:lang w:eastAsia="en-US"/>
        </w:rPr>
        <w:lastRenderedPageBreak/>
        <w:drawing>
          <wp:inline distT="0" distB="0" distL="0" distR="0" wp14:anchorId="652FC684" wp14:editId="6EEA18F3">
            <wp:extent cx="5666400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87" cy="187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1DE6" w14:textId="77777777" w:rsidR="00171D0E" w:rsidRDefault="00171D0E" w:rsidP="00171D0E"/>
    <w:p w14:paraId="25CC190A" w14:textId="21E96ABA" w:rsidR="00171D0E" w:rsidRDefault="00171D0E" w:rsidP="00171D0E">
      <w:pPr>
        <w:pStyle w:val="Heading3"/>
      </w:pPr>
      <w:r>
        <w:t>Output</w:t>
      </w:r>
    </w:p>
    <w:p w14:paraId="3E0102AA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>Project 1 CS 401 Algorithm</w:t>
      </w:r>
    </w:p>
    <w:p w14:paraId="47D001FC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>-----------------------------------------------</w:t>
      </w:r>
    </w:p>
    <w:p w14:paraId="11E8EC4D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>Initializing the library file for the gates.</w:t>
      </w:r>
    </w:p>
    <w:p w14:paraId="2FBE11F4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>Getting ready to read the Input file for the Algorithm execution.</w:t>
      </w:r>
    </w:p>
    <w:p w14:paraId="29C37829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>Arrival pins read.</w:t>
      </w:r>
    </w:p>
    <w:p w14:paraId="4AE5916A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>=======================Algorithm========================</w:t>
      </w:r>
    </w:p>
    <w:p w14:paraId="64086526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 xml:space="preserve"> 6.0 3.0 4.0 7.0 2.0 3.0</w:t>
      </w:r>
    </w:p>
    <w:p w14:paraId="311D543F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 xml:space="preserve"> 6.0 3.0 4.0 7.0 4.0</w:t>
      </w:r>
    </w:p>
    <w:p w14:paraId="4D35CEE0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 xml:space="preserve"> 6.0 5.0 7.0 4.0</w:t>
      </w:r>
    </w:p>
    <w:p w14:paraId="244E46FC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 xml:space="preserve"> 7.0 7.0 4.0</w:t>
      </w:r>
    </w:p>
    <w:p w14:paraId="6A0602B1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 xml:space="preserve"> 7.0 8.0</w:t>
      </w:r>
    </w:p>
    <w:p w14:paraId="03A235A4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 xml:space="preserve"> 9.0</w:t>
      </w:r>
    </w:p>
    <w:p w14:paraId="00F0994B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>========================================================</w:t>
      </w:r>
    </w:p>
    <w:p w14:paraId="29357504" w14:textId="77777777" w:rsidR="00171D0E" w:rsidRPr="00171D0E" w:rsidRDefault="00171D0E" w:rsidP="00171D0E">
      <w:pPr>
        <w:pStyle w:val="Heading3"/>
        <w:rPr>
          <w:rFonts w:asciiTheme="minorHAnsi" w:eastAsiaTheme="minorHAnsi" w:hAnsiTheme="minorHAnsi" w:cstheme="minorBidi"/>
          <w:color w:val="595959" w:themeColor="text1" w:themeTint="A6"/>
          <w:sz w:val="20"/>
        </w:rPr>
      </w:pPr>
      <w:r w:rsidRPr="00171D0E">
        <w:rPr>
          <w:rFonts w:asciiTheme="minorHAnsi" w:eastAsiaTheme="minorHAnsi" w:hAnsiTheme="minorHAnsi" w:cstheme="minorBidi"/>
          <w:color w:val="595959" w:themeColor="text1" w:themeTint="A6"/>
          <w:sz w:val="20"/>
        </w:rPr>
        <w:t>Printing the Tree generated in postOrder Form</w:t>
      </w:r>
    </w:p>
    <w:p w14:paraId="63EB9438" w14:textId="77777777" w:rsidR="00171D0E" w:rsidRDefault="00171D0E" w:rsidP="00171D0E">
      <w:r w:rsidRPr="00171D0E">
        <w:t xml:space="preserve">leaf(6.0)  leaf(3.0)  leaf(4.0)  gate(5.0)  gate(7.0)  leaf(7.0)  leaf(2.0)  leaf(3.0)  gate(4.0)  gate(8.0)  gate(9.0) </w:t>
      </w:r>
    </w:p>
    <w:p w14:paraId="1B6F3A96" w14:textId="5FA20627" w:rsidR="00171D0E" w:rsidRDefault="00171D0E" w:rsidP="00171D0E">
      <w:r w:rsidRPr="00171D0E">
        <w:t xml:space="preserve"> Press any key to continue . . .</w:t>
      </w:r>
    </w:p>
    <w:p w14:paraId="1E70F6B0" w14:textId="314D52EC" w:rsidR="0044602B" w:rsidRDefault="0044602B" w:rsidP="00171D0E"/>
    <w:p w14:paraId="1DC88970" w14:textId="77777777" w:rsidR="0044602B" w:rsidRPr="00171D0E" w:rsidRDefault="0044602B" w:rsidP="00171D0E">
      <w:bookmarkStart w:id="5" w:name="_GoBack"/>
      <w:bookmarkEnd w:id="5"/>
    </w:p>
    <w:sectPr w:rsidR="0044602B" w:rsidRPr="00171D0E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CEEDB" w14:textId="77777777" w:rsidR="00E51B97" w:rsidRDefault="00E51B97">
      <w:pPr>
        <w:spacing w:before="0" w:after="0" w:line="240" w:lineRule="auto"/>
      </w:pPr>
      <w:r>
        <w:separator/>
      </w:r>
    </w:p>
  </w:endnote>
  <w:endnote w:type="continuationSeparator" w:id="0">
    <w:p w14:paraId="02BE3F1A" w14:textId="77777777" w:rsidR="00E51B97" w:rsidRDefault="00E51B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DB70A" w14:textId="77777777"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4602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C23F4" w14:textId="77777777" w:rsidR="00E51B97" w:rsidRDefault="00E51B97">
      <w:pPr>
        <w:spacing w:before="0" w:after="0" w:line="240" w:lineRule="auto"/>
      </w:pPr>
      <w:r>
        <w:separator/>
      </w:r>
    </w:p>
  </w:footnote>
  <w:footnote w:type="continuationSeparator" w:id="0">
    <w:p w14:paraId="2403DAE6" w14:textId="77777777" w:rsidR="00E51B97" w:rsidRDefault="00E51B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22067940"/>
    <w:multiLevelType w:val="hybridMultilevel"/>
    <w:tmpl w:val="5AC8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97"/>
    <w:rsid w:val="00171D0E"/>
    <w:rsid w:val="002163EE"/>
    <w:rsid w:val="0032290F"/>
    <w:rsid w:val="003806E6"/>
    <w:rsid w:val="0044602B"/>
    <w:rsid w:val="006704D8"/>
    <w:rsid w:val="00A80BAB"/>
    <w:rsid w:val="00B102CC"/>
    <w:rsid w:val="00B237AF"/>
    <w:rsid w:val="00B573CC"/>
    <w:rsid w:val="00E5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1D6C8"/>
  <w15:chartTrackingRefBased/>
  <w15:docId w15:val="{672D5E87-67DC-462D-BFB7-23FBC49E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semiHidden/>
    <w:qFormat/>
    <w:rsid w:val="00B10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psit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69C994837A492891447B78BB56C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4CD1E-650E-4579-92DA-064CEBF1A83C}"/>
      </w:docPartPr>
      <w:docPartBody>
        <w:p w:rsidR="00000000" w:rsidRDefault="000F4A53">
          <w:pPr>
            <w:pStyle w:val="FA69C994837A492891447B78BB56CB64"/>
          </w:pPr>
          <w:r>
            <w:t>[Name]</w:t>
          </w:r>
        </w:p>
      </w:docPartBody>
    </w:docPart>
    <w:docPart>
      <w:docPartPr>
        <w:name w:val="27BE41940B0F4107B7C773BC23C35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2FFF3-5CBD-4B8C-AC7C-B2A63A51E3F6}"/>
      </w:docPartPr>
      <w:docPartBody>
        <w:p w:rsidR="00000000" w:rsidRDefault="000F4A53">
          <w:pPr>
            <w:pStyle w:val="27BE41940B0F4107B7C773BC23C35F8F"/>
          </w:pPr>
          <w:r>
            <w:t>[Course Title]</w:t>
          </w:r>
        </w:p>
      </w:docPartBody>
    </w:docPart>
    <w:docPart>
      <w:docPartPr>
        <w:name w:val="95681C5F86894B4498A00D8E02F95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7A3C7-1050-4511-8EF8-139D912AC90F}"/>
      </w:docPartPr>
      <w:docPartBody>
        <w:p w:rsidR="00000000" w:rsidRDefault="000F4A53">
          <w:pPr>
            <w:pStyle w:val="95681C5F86894B4498A00D8E02F95BBE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386DCC6AB93940E38B42DA1271D862F9">
    <w:name w:val="386DCC6AB93940E38B42DA1271D862F9"/>
  </w:style>
  <w:style w:type="paragraph" w:customStyle="1" w:styleId="FA69C994837A492891447B78BB56CB64">
    <w:name w:val="FA69C994837A492891447B78BB56CB64"/>
  </w:style>
  <w:style w:type="paragraph" w:customStyle="1" w:styleId="27BE41940B0F4107B7C773BC23C35F8F">
    <w:name w:val="27BE41940B0F4107B7C773BC23C35F8F"/>
  </w:style>
  <w:style w:type="paragraph" w:customStyle="1" w:styleId="95681C5F86894B4498A00D8E02F95BBE">
    <w:name w:val="95681C5F86894B4498A00D8E02F95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2014-04-15T00:00:00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5D235-D6CD-45B2-9D47-678AF828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40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 Programming Project</vt:lpstr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Programming Project</dc:title>
  <dc:subject>Synthesis of trees of gates</dc:subject>
  <dc:creator>Ipsit Patra (UIN: 673438945)</dc:creator>
  <cp:keywords>CS401</cp:keywords>
  <cp:lastModifiedBy>Ipsit Patra</cp:lastModifiedBy>
  <cp:revision>5</cp:revision>
  <dcterms:created xsi:type="dcterms:W3CDTF">2014-04-15T12:17:00Z</dcterms:created>
  <dcterms:modified xsi:type="dcterms:W3CDTF">2014-04-15T13:01:00Z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